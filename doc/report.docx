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0886" w14:textId="77777777"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3A8B2264" wp14:editId="06B31FC3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C62F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0D62F9E" wp14:editId="53ED879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DA2F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507C0022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401E07FF" w14:textId="05FB8022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1161706714" w:edGrp="everyone"/>
      <w:r w:rsidR="00452BBB">
        <w:rPr>
          <w:rFonts w:ascii="Times New Roman" w:hAnsi="Times New Roman" w:hint="eastAsia"/>
          <w:b/>
          <w:sz w:val="28"/>
          <w:szCs w:val="28"/>
          <w:u w:val="single"/>
        </w:rPr>
        <w:t>七</w:t>
      </w:r>
      <w:permEnd w:id="1161706714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2016225915" w:edGrp="everyone"/>
      <w:r w:rsidR="00452BBB">
        <w:rPr>
          <w:rFonts w:ascii="Times New Roman" w:hAnsi="Times New Roman" w:hint="eastAsia"/>
          <w:b/>
          <w:sz w:val="28"/>
          <w:szCs w:val="28"/>
          <w:u w:val="single"/>
        </w:rPr>
        <w:t>代理服务器软件</w:t>
      </w:r>
      <w:permEnd w:id="2016225915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B25A4D7" w14:textId="1562715E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27530834" w:edGrp="everyone"/>
      <w:r w:rsidR="00452BBB">
        <w:rPr>
          <w:rFonts w:ascii="Times New Roman" w:hAnsi="Times New Roman"/>
          <w:b/>
          <w:sz w:val="28"/>
          <w:szCs w:val="28"/>
          <w:u w:val="single"/>
        </w:rPr>
        <w:t>4</w:t>
      </w:r>
      <w:permEnd w:id="27530834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E31B8D3" w14:textId="1CF2025B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35736326" w:edGrp="everyone"/>
      <w:r w:rsidR="00452BBB">
        <w:rPr>
          <w:rFonts w:ascii="Times New Roman" w:hAnsi="Times New Roman" w:hint="eastAsia"/>
          <w:b/>
          <w:sz w:val="28"/>
          <w:szCs w:val="28"/>
          <w:u w:val="single"/>
        </w:rPr>
        <w:t>郑志豪</w:t>
      </w:r>
      <w:permEnd w:id="1035736326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48C65FE" w14:textId="7EDB27A4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51399680" w:edGrp="everyone"/>
      <w:r w:rsidR="00452BBB">
        <w:rPr>
          <w:rFonts w:ascii="Times New Roman" w:hAnsi="Times New Roman"/>
          <w:b/>
          <w:sz w:val="28"/>
          <w:szCs w:val="28"/>
          <w:u w:val="single"/>
        </w:rPr>
        <w:t>229</w:t>
      </w:r>
      <w:r>
        <w:rPr>
          <w:rFonts w:ascii="Times New Roman" w:hAnsi="Times New Roman"/>
          <w:b/>
          <w:sz w:val="28"/>
          <w:szCs w:val="28"/>
          <w:u w:val="single"/>
        </w:rPr>
        <w:t>2019</w:t>
      </w:r>
      <w:r w:rsidR="00452BBB">
        <w:rPr>
          <w:rFonts w:ascii="Times New Roman" w:hAnsi="Times New Roman"/>
          <w:b/>
          <w:sz w:val="28"/>
          <w:szCs w:val="28"/>
          <w:u w:val="single"/>
        </w:rPr>
        <w:t>22</w:t>
      </w:r>
      <w:r>
        <w:rPr>
          <w:rFonts w:ascii="Times New Roman" w:hAnsi="Times New Roman"/>
          <w:b/>
          <w:sz w:val="28"/>
          <w:szCs w:val="28"/>
          <w:u w:val="single"/>
        </w:rPr>
        <w:t>0</w:t>
      </w:r>
      <w:r w:rsidR="00452BBB">
        <w:rPr>
          <w:rFonts w:ascii="Times New Roman" w:hAnsi="Times New Roman"/>
          <w:b/>
          <w:sz w:val="28"/>
          <w:szCs w:val="28"/>
          <w:u w:val="single"/>
        </w:rPr>
        <w:t>4336</w:t>
      </w:r>
      <w:permEnd w:id="1051399680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931BE53" w14:textId="466228E3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820469123" w:edGrp="everyone"/>
      <w:r w:rsidR="00452BBB">
        <w:rPr>
          <w:rFonts w:ascii="Times New Roman" w:hAnsi="Times New Roman"/>
          <w:b/>
          <w:sz w:val="28"/>
          <w:szCs w:val="28"/>
          <w:u w:val="single"/>
        </w:rPr>
        <w:t>6</w:t>
      </w:r>
      <w:permEnd w:id="820469123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630605936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r w:rsidR="00452BBB">
        <w:rPr>
          <w:rFonts w:ascii="Times New Roman" w:hAnsi="Times New Roman"/>
          <w:b/>
          <w:sz w:val="28"/>
          <w:szCs w:val="28"/>
          <w:u w:val="single"/>
        </w:rPr>
        <w:t>9</w:t>
      </w:r>
      <w:permEnd w:id="630605936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45F7C6E" w14:textId="0A73A0EC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051876465" w:edGrp="everyone"/>
      <w:r w:rsidR="00AC55C8">
        <w:rPr>
          <w:b/>
          <w:sz w:val="28"/>
          <w:szCs w:val="28"/>
        </w:rPr>
        <w:t>6</w:t>
      </w:r>
      <w:permEnd w:id="2051876465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322775723" w:edGrp="everyone"/>
      <w:r>
        <w:rPr>
          <w:b/>
          <w:sz w:val="28"/>
          <w:szCs w:val="28"/>
        </w:rPr>
        <w:t>0</w:t>
      </w:r>
      <w:r w:rsidR="00AC55C8">
        <w:rPr>
          <w:b/>
          <w:sz w:val="28"/>
          <w:szCs w:val="28"/>
        </w:rPr>
        <w:t>9</w:t>
      </w:r>
      <w:permEnd w:id="322775723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5E352841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8562A78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t>填写说明</w:t>
      </w:r>
    </w:p>
    <w:p w14:paraId="5CA803CD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2019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34A6B0E1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填表时，勿破坏排版，勿修改字体字号，打印成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79DC86AB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1C2753A5" w14:textId="77777777"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14:paraId="2BC0AECB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在学期</w:t>
      </w:r>
      <w:r w:rsidR="004F3C30">
        <w:rPr>
          <w:rFonts w:eastAsia="仿宋" w:hint="eastAsia"/>
          <w:sz w:val="28"/>
          <w:szCs w:val="32"/>
        </w:rPr>
        <w:t>最后一节课前按要求打包</w:t>
      </w:r>
      <w:r w:rsidRPr="009C2027">
        <w:rPr>
          <w:rFonts w:eastAsia="仿宋" w:hint="eastAsia"/>
          <w:sz w:val="28"/>
          <w:szCs w:val="32"/>
        </w:rPr>
        <w:t>发送至</w:t>
      </w:r>
      <w:r w:rsidRPr="009C2027">
        <w:rPr>
          <w:rFonts w:eastAsia="仿宋" w:hint="eastAsia"/>
          <w:sz w:val="28"/>
          <w:szCs w:val="32"/>
        </w:rPr>
        <w:t>cni</w:t>
      </w:r>
      <w:r w:rsidRPr="009C2027">
        <w:rPr>
          <w:rFonts w:eastAsia="仿宋"/>
          <w:sz w:val="28"/>
          <w:szCs w:val="32"/>
        </w:rPr>
        <w:t>21@qq.com</w:t>
      </w:r>
      <w:r w:rsidRPr="009C2027">
        <w:rPr>
          <w:rFonts w:eastAsia="仿宋" w:hint="eastAsia"/>
          <w:sz w:val="28"/>
          <w:szCs w:val="32"/>
        </w:rPr>
        <w:t>。</w:t>
      </w:r>
    </w:p>
    <w:p w14:paraId="19FE7106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142AD66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实验目的</w:t>
      </w:r>
    </w:p>
    <w:p w14:paraId="5905BF29" w14:textId="77777777" w:rsidR="009A61A8" w:rsidRDefault="009A61A8" w:rsidP="009A61A8">
      <w:pPr>
        <w:pStyle w:val="a0"/>
        <w:spacing w:before="120" w:after="120"/>
        <w:ind w:firstLine="480"/>
        <w:rPr>
          <w:rFonts w:hint="eastAsia"/>
        </w:rPr>
      </w:pPr>
      <w:permStart w:id="2124890739" w:edGrp="everyone"/>
      <w:r>
        <w:rPr>
          <w:rFonts w:hint="eastAsia"/>
        </w:rPr>
        <w:t>通过完成实验，掌握基于</w:t>
      </w:r>
      <w:r>
        <w:rPr>
          <w:rFonts w:hint="eastAsia"/>
        </w:rPr>
        <w:t xml:space="preserve"> RFC </w:t>
      </w:r>
      <w:r>
        <w:rPr>
          <w:rFonts w:hint="eastAsia"/>
        </w:rPr>
        <w:t>应用层协议规约文档传输的原理，实现符合</w:t>
      </w:r>
    </w:p>
    <w:p w14:paraId="06030111" w14:textId="1837D7C2" w:rsidR="00361252" w:rsidRPr="00D328C3" w:rsidRDefault="009A61A8" w:rsidP="009A61A8">
      <w:pPr>
        <w:pStyle w:val="a0"/>
        <w:spacing w:before="120" w:after="120"/>
        <w:ind w:firstLine="480"/>
      </w:pPr>
      <w:r>
        <w:rPr>
          <w:rFonts w:hint="eastAsia"/>
        </w:rPr>
        <w:t>接口且能和已有知名软件协同运作的软件</w:t>
      </w:r>
      <w:r w:rsidR="00361252">
        <w:rPr>
          <w:rFonts w:hint="eastAsia"/>
        </w:rPr>
        <w:t>。</w:t>
      </w:r>
    </w:p>
    <w:permEnd w:id="2124890739"/>
    <w:p w14:paraId="3C4CA8F1" w14:textId="77777777" w:rsidR="00361252" w:rsidRDefault="00361252" w:rsidP="00361252">
      <w:pPr>
        <w:pStyle w:val="1"/>
        <w:spacing w:before="240" w:after="240"/>
      </w:pPr>
      <w:r>
        <w:t>实验环境</w:t>
      </w:r>
    </w:p>
    <w:p w14:paraId="2C0B6CC3" w14:textId="77777777" w:rsidR="009A61A8" w:rsidRDefault="009A61A8" w:rsidP="009A61A8">
      <w:pPr>
        <w:pStyle w:val="a0"/>
        <w:spacing w:before="120" w:after="120"/>
        <w:ind w:firstLine="480"/>
      </w:pPr>
      <w:permStart w:id="1901408958" w:edGrp="everyone"/>
      <w:r>
        <w:t>Windows 10</w:t>
      </w:r>
      <w:r>
        <w:rPr>
          <w:rFonts w:hint="eastAsia"/>
        </w:rPr>
        <w:t>；</w:t>
      </w:r>
      <w:r>
        <w:t xml:space="preserve"> vs2019</w:t>
      </w:r>
    </w:p>
    <w:permEnd w:id="1901408958"/>
    <w:p w14:paraId="0657AD11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14:paraId="5B710B19" w14:textId="1CA66294" w:rsidR="00783CA7" w:rsidRDefault="00783CA7" w:rsidP="00361252">
      <w:pPr>
        <w:pStyle w:val="a0"/>
        <w:spacing w:before="120" w:after="120"/>
        <w:ind w:firstLine="480"/>
      </w:pPr>
      <w:permStart w:id="690834304" w:edGrp="everyone"/>
      <w:r>
        <w:rPr>
          <w:rFonts w:hint="eastAsia"/>
        </w:rPr>
        <w:t>由于系统不支持，未能实现新的代理软件，故决定对附录二程序做分析。</w:t>
      </w:r>
    </w:p>
    <w:p w14:paraId="01D87C51" w14:textId="4C311ACD" w:rsidR="00724F4C" w:rsidRDefault="00C05F38" w:rsidP="00361252">
      <w:pPr>
        <w:pStyle w:val="a0"/>
        <w:spacing w:before="120" w:after="120"/>
        <w:ind w:firstLine="480"/>
      </w:pPr>
      <w:r>
        <w:rPr>
          <w:rFonts w:hint="eastAsia"/>
        </w:rPr>
        <w:t>服务器设计思路：</w:t>
      </w:r>
    </w:p>
    <w:p w14:paraId="12DE1433" w14:textId="7393B3F4" w:rsidR="00977F3E" w:rsidRDefault="00977F3E" w:rsidP="004E1303">
      <w:pPr>
        <w:pStyle w:val="a0"/>
        <w:numPr>
          <w:ilvl w:val="0"/>
          <w:numId w:val="3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socket(</w:t>
      </w:r>
      <w:r>
        <w:t>)</w:t>
      </w:r>
      <w:r>
        <w:rPr>
          <w:rFonts w:hint="eastAsia"/>
        </w:rPr>
        <w:t>函数建立套接字</w:t>
      </w:r>
    </w:p>
    <w:p w14:paraId="75D2BE3C" w14:textId="77777777" w:rsidR="00C05F38" w:rsidRDefault="00C05F38" w:rsidP="007F1903">
      <w:pPr>
        <w:spacing w:before="120" w:after="120"/>
        <w:ind w:firstLineChars="371" w:firstLine="779"/>
        <w:rPr>
          <w:rFonts w:hint="eastAsia"/>
        </w:rPr>
      </w:pPr>
      <w:r>
        <w:rPr>
          <w:rFonts w:hint="eastAsia"/>
        </w:rPr>
        <w:t>AF_INET</w:t>
      </w:r>
      <w:r>
        <w:rPr>
          <w:rFonts w:hint="eastAsia"/>
        </w:rPr>
        <w:t>是</w:t>
      </w:r>
      <w:r>
        <w:rPr>
          <w:rFonts w:hint="eastAsia"/>
        </w:rPr>
        <w:t>IPv4</w:t>
      </w:r>
      <w:r>
        <w:rPr>
          <w:rFonts w:hint="eastAsia"/>
        </w:rPr>
        <w:t>的</w:t>
      </w:r>
      <w:r>
        <w:rPr>
          <w:rFonts w:hint="eastAsia"/>
        </w:rPr>
        <w:t>Internet</w:t>
      </w:r>
      <w:r>
        <w:rPr>
          <w:rFonts w:hint="eastAsia"/>
        </w:rPr>
        <w:t>地址族格式</w:t>
      </w:r>
    </w:p>
    <w:p w14:paraId="20AB736E" w14:textId="7D12AA86" w:rsidR="00C05F38" w:rsidRPr="005F5F81" w:rsidRDefault="00C05F38" w:rsidP="007F1903">
      <w:pPr>
        <w:pStyle w:val="a0"/>
        <w:spacing w:before="120" w:after="120"/>
        <w:ind w:left="360" w:firstLine="480"/>
        <w:rPr>
          <w:rFonts w:hint="eastAsia"/>
        </w:rPr>
      </w:pPr>
      <w:r>
        <w:rPr>
          <w:rFonts w:hint="eastAsia"/>
        </w:rPr>
        <w:t>SOCK_</w:t>
      </w:r>
      <w:r w:rsidR="005F5F81">
        <w:t>STRE</w:t>
      </w:r>
      <w:r>
        <w:rPr>
          <w:rFonts w:hint="eastAsia"/>
        </w:rPr>
        <w:t>AM</w:t>
      </w:r>
      <w:r>
        <w:rPr>
          <w:rFonts w:hint="eastAsia"/>
        </w:rPr>
        <w:t>类型可将用户数据报协议（</w:t>
      </w:r>
      <w:r w:rsidR="005F5F81">
        <w:t>TC</w:t>
      </w:r>
      <w:r>
        <w:rPr>
          <w:rFonts w:hint="eastAsia"/>
        </w:rPr>
        <w:t>P</w:t>
      </w:r>
      <w:r>
        <w:rPr>
          <w:rFonts w:hint="eastAsia"/>
        </w:rPr>
        <w:t>）用于</w:t>
      </w:r>
      <w:r>
        <w:rPr>
          <w:rFonts w:hint="eastAsia"/>
        </w:rPr>
        <w:t>Internet</w:t>
      </w:r>
      <w:r>
        <w:rPr>
          <w:rFonts w:hint="eastAsia"/>
        </w:rPr>
        <w:t>地址系列。</w:t>
      </w:r>
    </w:p>
    <w:p w14:paraId="3D384967" w14:textId="6BB2153B" w:rsidR="00724F4C" w:rsidRDefault="00851A41" w:rsidP="0036125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9E56D79" wp14:editId="61A58A4E">
            <wp:extent cx="3307367" cy="65537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8859" w14:textId="5226E498" w:rsidR="00724F4C" w:rsidRDefault="00223AFE" w:rsidP="004E1303">
      <w:pPr>
        <w:pStyle w:val="a0"/>
        <w:numPr>
          <w:ilvl w:val="0"/>
          <w:numId w:val="3"/>
        </w:numPr>
        <w:spacing w:before="120" w:after="120"/>
        <w:ind w:firstLineChars="0"/>
      </w:pPr>
      <w:r w:rsidRPr="00223AFE">
        <w:rPr>
          <w:rFonts w:hint="eastAsia"/>
        </w:rPr>
        <w:t>通过</w:t>
      </w:r>
      <w:r w:rsidRPr="00223AFE">
        <w:rPr>
          <w:rFonts w:hint="eastAsia"/>
        </w:rPr>
        <w:t>bind()</w:t>
      </w:r>
      <w:r w:rsidRPr="00223AFE">
        <w:rPr>
          <w:rFonts w:hint="eastAsia"/>
        </w:rPr>
        <w:t>函数，绑定本地地址与端口</w:t>
      </w:r>
    </w:p>
    <w:p w14:paraId="391C7881" w14:textId="73F163C4" w:rsidR="007F1903" w:rsidRDefault="00F2455A" w:rsidP="00953E75">
      <w:pPr>
        <w:spacing w:before="120" w:after="120"/>
        <w:ind w:left="480" w:firstLine="360"/>
      </w:pPr>
      <w:proofErr w:type="spellStart"/>
      <w:r>
        <w:t>s</w:t>
      </w:r>
      <w:r>
        <w:rPr>
          <w:rFonts w:hint="eastAsia"/>
        </w:rPr>
        <w:t>ock</w:t>
      </w:r>
      <w:r>
        <w:t>_fd</w:t>
      </w:r>
      <w:proofErr w:type="spellEnd"/>
      <w:r>
        <w:rPr>
          <w:rFonts w:hint="eastAsia"/>
        </w:rPr>
        <w:t>是</w:t>
      </w:r>
      <w:r w:rsidRPr="00F2455A">
        <w:rPr>
          <w:rFonts w:hint="eastAsia"/>
        </w:rPr>
        <w:t>标识未绑定套接字的描述符。</w:t>
      </w:r>
    </w:p>
    <w:p w14:paraId="4EBA42F3" w14:textId="232EDD95" w:rsidR="00E67CBD" w:rsidRDefault="00F42D16" w:rsidP="00E67CBD">
      <w:pPr>
        <w:spacing w:before="120" w:after="120"/>
        <w:ind w:left="480" w:firstLine="360"/>
      </w:pPr>
      <w:r>
        <w:rPr>
          <w:rFonts w:hint="eastAsia"/>
        </w:rPr>
        <w:t>l</w:t>
      </w:r>
      <w:r w:rsidR="008C2057">
        <w:rPr>
          <w:rFonts w:hint="eastAsia"/>
        </w:rPr>
        <w:t>ocal</w:t>
      </w:r>
      <w:r w:rsidR="008C2057">
        <w:rPr>
          <w:rFonts w:hint="eastAsia"/>
        </w:rPr>
        <w:t>是</w:t>
      </w:r>
      <w:r w:rsidR="008C2057" w:rsidRPr="008C2057">
        <w:rPr>
          <w:rFonts w:hint="eastAsia"/>
        </w:rPr>
        <w:t>指向要分配给绑定套接字的本地地址的</w:t>
      </w:r>
      <w:proofErr w:type="spellStart"/>
      <w:r w:rsidR="008C2057" w:rsidRPr="008C2057">
        <w:rPr>
          <w:rFonts w:hint="eastAsia"/>
        </w:rPr>
        <w:t>sockaddr</w:t>
      </w:r>
      <w:proofErr w:type="spellEnd"/>
      <w:r w:rsidR="008C2057" w:rsidRPr="008C2057">
        <w:rPr>
          <w:rFonts w:hint="eastAsia"/>
        </w:rPr>
        <w:t>结构的指针。</w:t>
      </w:r>
    </w:p>
    <w:p w14:paraId="57F75EFD" w14:textId="686AA56C" w:rsidR="00E67CBD" w:rsidRDefault="00E67CBD" w:rsidP="00E67CBD">
      <w:pPr>
        <w:spacing w:before="120" w:after="120"/>
        <w:ind w:left="480" w:firstLine="360"/>
        <w:rPr>
          <w:rFonts w:hint="eastAsia"/>
        </w:rPr>
      </w:pPr>
      <w:r>
        <w:rPr>
          <w:rFonts w:hint="eastAsia"/>
        </w:rPr>
        <w:t>第三个参数是该指针</w:t>
      </w:r>
      <w:r w:rsidR="00A13301">
        <w:rPr>
          <w:rFonts w:hint="eastAsia"/>
        </w:rPr>
        <w:t>指向的值</w:t>
      </w:r>
      <w:r>
        <w:rPr>
          <w:rFonts w:hint="eastAsia"/>
        </w:rPr>
        <w:t>的长度</w:t>
      </w:r>
    </w:p>
    <w:p w14:paraId="2EBD7454" w14:textId="083AC868" w:rsidR="007F1903" w:rsidRPr="004E1303" w:rsidRDefault="004E1303" w:rsidP="007F1903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5BD4D33" wp14:editId="4A474D55">
            <wp:extent cx="3162574" cy="77730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56D2" w14:textId="166B7088" w:rsidR="00724F4C" w:rsidRDefault="007E1F5C" w:rsidP="007E1F5C">
      <w:pPr>
        <w:pStyle w:val="a0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通过</w:t>
      </w:r>
      <w:r>
        <w:t>listen()</w:t>
      </w:r>
      <w:r>
        <w:rPr>
          <w:rFonts w:hint="eastAsia"/>
        </w:rPr>
        <w:t>函数，监听，并设置并发数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>5</w:t>
      </w:r>
    </w:p>
    <w:p w14:paraId="03F2EB99" w14:textId="77777777" w:rsidR="00515A66" w:rsidRDefault="007E1F5C" w:rsidP="00515A66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5FF9CEB6" wp14:editId="0D7BFCB4">
            <wp:extent cx="2240474" cy="70110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0B57" w14:textId="77777777" w:rsidR="00515A66" w:rsidRDefault="00515A66" w:rsidP="00515A66">
      <w:pPr>
        <w:pStyle w:val="a0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通过</w:t>
      </w:r>
      <w:r>
        <w:t>accept()</w:t>
      </w:r>
      <w:r>
        <w:rPr>
          <w:rFonts w:hint="eastAsia"/>
        </w:rPr>
        <w:t>接受连入的套接字，并通过</w:t>
      </w:r>
      <w:proofErr w:type="spellStart"/>
      <w:r>
        <w:t>pthread</w:t>
      </w:r>
      <w:proofErr w:type="spellEnd"/>
      <w:r>
        <w:t>()</w:t>
      </w:r>
      <w:r>
        <w:rPr>
          <w:rFonts w:hint="eastAsia"/>
        </w:rPr>
        <w:t>新建线程处理请求</w:t>
      </w:r>
    </w:p>
    <w:p w14:paraId="24E8D286" w14:textId="1EE9AF13" w:rsidR="00515A66" w:rsidRDefault="00DB35D8" w:rsidP="00EA5C9F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2B2E1A65" wp14:editId="22B76910">
            <wp:extent cx="3345470" cy="293395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1C4F" w14:textId="378F1791" w:rsidR="00EB376A" w:rsidRDefault="00EB376A" w:rsidP="00EB376A">
      <w:pPr>
        <w:pStyle w:val="a0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处理请求时需要判断</w:t>
      </w:r>
      <w:r>
        <w:rPr>
          <w:rFonts w:hint="eastAsia"/>
        </w:rPr>
        <w:t>socks</w:t>
      </w:r>
      <w:r>
        <w:rPr>
          <w:rFonts w:hint="eastAsia"/>
        </w:rPr>
        <w:t>版本号，通过</w:t>
      </w:r>
      <w:r>
        <w:rPr>
          <w:rFonts w:hint="eastAsia"/>
        </w:rPr>
        <w:t>switch</w:t>
      </w:r>
      <w:r>
        <w:rPr>
          <w:rFonts w:hint="eastAsia"/>
        </w:rPr>
        <w:t>来实现分支处理</w:t>
      </w:r>
    </w:p>
    <w:p w14:paraId="0787F5F6" w14:textId="164865C4" w:rsidR="00EB376A" w:rsidRDefault="00EB376A" w:rsidP="00EB376A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0003DED5" wp14:editId="2F883AD1">
            <wp:extent cx="3558848" cy="853514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C16E" w14:textId="7D52138E" w:rsidR="005C3024" w:rsidRDefault="005C3024" w:rsidP="005C3024">
      <w:pPr>
        <w:pStyle w:val="a0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socks</w:t>
      </w:r>
      <w:r>
        <w:t>5</w:t>
      </w:r>
      <w:r>
        <w:rPr>
          <w:rFonts w:hint="eastAsia"/>
        </w:rPr>
        <w:t>中判断命令针对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还是域名</w:t>
      </w:r>
    </w:p>
    <w:p w14:paraId="50C5342F" w14:textId="4B804586" w:rsidR="005C3024" w:rsidRDefault="005C3024" w:rsidP="005C3024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66201F4C" wp14:editId="795DA011">
            <wp:extent cx="2834886" cy="138696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198A" w14:textId="51E27EDF" w:rsidR="00F74254" w:rsidRDefault="00F74254" w:rsidP="00D93D7A">
      <w:pPr>
        <w:pStyle w:val="a0"/>
        <w:spacing w:before="120" w:after="120"/>
        <w:ind w:left="840" w:firstLineChars="0" w:firstLine="0"/>
      </w:pPr>
      <w:r>
        <w:rPr>
          <w:rFonts w:hint="eastAsia"/>
        </w:rPr>
        <w:t>建立对目标</w:t>
      </w:r>
      <w:r>
        <w:t>IP</w:t>
      </w:r>
      <w:r>
        <w:rPr>
          <w:rFonts w:hint="eastAsia"/>
        </w:rPr>
        <w:t>和端口的连接</w:t>
      </w:r>
      <w:r w:rsidR="00DE71D7">
        <w:rPr>
          <w:rFonts w:hint="eastAsia"/>
        </w:rPr>
        <w:t>后</w:t>
      </w:r>
      <w:r>
        <w:rPr>
          <w:rFonts w:hint="eastAsia"/>
        </w:rPr>
        <w:t>读取内容并</w:t>
      </w:r>
      <w:r w:rsidR="00DE71D7">
        <w:rPr>
          <w:rFonts w:hint="eastAsia"/>
        </w:rPr>
        <w:t>将其</w:t>
      </w:r>
      <w:r>
        <w:rPr>
          <w:rFonts w:hint="eastAsia"/>
        </w:rPr>
        <w:t>发送到客户端上</w:t>
      </w:r>
    </w:p>
    <w:p w14:paraId="12F801EB" w14:textId="12B46805" w:rsidR="00F74254" w:rsidRDefault="00F74254" w:rsidP="00F74254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2B05B8AA" wp14:editId="158A16EB">
            <wp:extent cx="2522439" cy="28196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4855" w14:textId="20E5B6DD" w:rsidR="00DE71D7" w:rsidRDefault="009F4230" w:rsidP="00F74254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3CC620D7" wp14:editId="17E6BE76">
            <wp:extent cx="3627434" cy="3657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002C" w14:textId="7C9AD659" w:rsidR="00D93D7A" w:rsidRDefault="00D93D7A" w:rsidP="00D93D7A">
      <w:pPr>
        <w:pStyle w:val="a0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socks</w:t>
      </w:r>
      <w:r>
        <w:t>4</w:t>
      </w:r>
      <w:r>
        <w:rPr>
          <w:rFonts w:hint="eastAsia"/>
        </w:rPr>
        <w:t>中则只对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或者只对端口建立连接</w:t>
      </w:r>
    </w:p>
    <w:p w14:paraId="5B1E137C" w14:textId="784B1FC0" w:rsidR="00D93D7A" w:rsidRDefault="00D93D7A" w:rsidP="00D93D7A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7746BAEA" wp14:editId="6F7D87C9">
            <wp:extent cx="3878916" cy="967824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FA6A" w14:textId="1CBA9E7C" w:rsidR="00AF0172" w:rsidRDefault="00AF0172" w:rsidP="00D93D7A">
      <w:pPr>
        <w:pStyle w:val="a0"/>
        <w:spacing w:before="120" w:after="120"/>
        <w:ind w:left="840" w:firstLineChars="0" w:firstLine="0"/>
      </w:pPr>
      <w:r w:rsidRPr="00AF0172">
        <w:rPr>
          <w:rFonts w:hint="eastAsia"/>
        </w:rPr>
        <w:t>当端口连接成功后，监听端口，并从端口中获取报文信息等内容，实现信息的交换与转发</w:t>
      </w:r>
    </w:p>
    <w:p w14:paraId="40504B44" w14:textId="0E008691" w:rsidR="00EE5E6F" w:rsidRDefault="00997AF0" w:rsidP="00F278D0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6A72CA" wp14:editId="2FC27C7C">
            <wp:extent cx="4054191" cy="323116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3A09" w14:textId="77777777" w:rsidR="007E1F5C" w:rsidRDefault="007E1F5C" w:rsidP="007E1F5C">
      <w:pPr>
        <w:spacing w:before="120" w:after="120"/>
        <w:rPr>
          <w:rFonts w:hint="eastAsia"/>
        </w:rPr>
      </w:pPr>
    </w:p>
    <w:permEnd w:id="690834304"/>
    <w:p w14:paraId="7D515C8D" w14:textId="77777777"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14:paraId="35587C58" w14:textId="0A94BF41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893198789" w:edGrp="everyone"/>
      <w:r w:rsidR="00153E5F" w:rsidRPr="00153E5F">
        <w:t>https://github.com/zzh221/E7</w:t>
      </w:r>
      <w:permEnd w:id="893198789"/>
    </w:p>
    <w:p w14:paraId="1EA6FDD5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实验总结</w:t>
      </w:r>
    </w:p>
    <w:p w14:paraId="76BC8016" w14:textId="52FADAB3" w:rsidR="000E2232" w:rsidRDefault="000E2232" w:rsidP="000E2232">
      <w:pPr>
        <w:pStyle w:val="a0"/>
        <w:spacing w:before="120" w:after="120"/>
        <w:ind w:firstLine="480"/>
      </w:pPr>
      <w:permStart w:id="150676465" w:edGrp="everyone"/>
      <w:r>
        <w:rPr>
          <w:rFonts w:hint="eastAsia"/>
        </w:rPr>
        <w:t>理解了客户端的编写步骤的函数调用</w:t>
      </w:r>
      <w:r>
        <w:rPr>
          <w:rFonts w:hint="eastAsia"/>
        </w:rPr>
        <w:t>，</w:t>
      </w:r>
      <w:r>
        <w:t>Socks</w:t>
      </w:r>
      <w:r>
        <w:rPr>
          <w:rFonts w:hint="eastAsia"/>
        </w:rPr>
        <w:t>代理的相关内容，以及连接特点，</w:t>
      </w:r>
      <w:r>
        <w:t>socks4</w:t>
      </w:r>
      <w:r>
        <w:rPr>
          <w:rFonts w:hint="eastAsia"/>
        </w:rPr>
        <w:t>主要是运用运用</w:t>
      </w:r>
      <w:proofErr w:type="spellStart"/>
      <w:r>
        <w:t>tcp</w:t>
      </w:r>
      <w:proofErr w:type="spellEnd"/>
      <w:r>
        <w:rPr>
          <w:rFonts w:hint="eastAsia"/>
        </w:rPr>
        <w:t>协议，</w:t>
      </w:r>
      <w:r>
        <w:t>socks5</w:t>
      </w:r>
      <w:r>
        <w:rPr>
          <w:rFonts w:hint="eastAsia"/>
        </w:rPr>
        <w:t>两种协议</w:t>
      </w:r>
      <w:proofErr w:type="spellStart"/>
      <w:r>
        <w:t>tcp</w:t>
      </w:r>
      <w:proofErr w:type="spellEnd"/>
      <w:r>
        <w:rPr>
          <w:rFonts w:hint="eastAsia"/>
        </w:rPr>
        <w:t>和</w:t>
      </w:r>
      <w:proofErr w:type="spellStart"/>
      <w:r>
        <w:t>udp</w:t>
      </w:r>
      <w:proofErr w:type="spellEnd"/>
      <w:r>
        <w:rPr>
          <w:rFonts w:hint="eastAsia"/>
        </w:rPr>
        <w:t>均可以运用，在编写客户端时，要注意区分</w:t>
      </w:r>
      <w:r>
        <w:t>socks</w:t>
      </w:r>
      <w:r>
        <w:rPr>
          <w:rFonts w:hint="eastAsia"/>
        </w:rPr>
        <w:t>的版本，以及版本内的内容</w:t>
      </w:r>
    </w:p>
    <w:p w14:paraId="0764A142" w14:textId="6EA19689" w:rsidR="00361252" w:rsidRDefault="00361252" w:rsidP="00361252">
      <w:pPr>
        <w:pStyle w:val="a0"/>
        <w:spacing w:before="120" w:after="120"/>
        <w:ind w:firstLine="480"/>
      </w:pPr>
      <w:r>
        <w:rPr>
          <w:rFonts w:hint="eastAsia"/>
        </w:rPr>
        <w:t>。</w:t>
      </w:r>
      <w:permEnd w:id="150676465"/>
    </w:p>
    <w:sectPr w:rsidR="00361252" w:rsidSect="00020260">
      <w:headerReference w:type="default" r:id="rId19"/>
      <w:footerReference w:type="default" r:id="rId20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68CA9" w14:textId="77777777" w:rsidR="00D33DA7" w:rsidRDefault="00D33DA7">
      <w:r>
        <w:separator/>
      </w:r>
    </w:p>
  </w:endnote>
  <w:endnote w:type="continuationSeparator" w:id="0">
    <w:p w14:paraId="22CA3374" w14:textId="77777777" w:rsidR="00D33DA7" w:rsidRDefault="00D33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42BA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DB53" w14:textId="77777777" w:rsidR="00D33DA7" w:rsidRDefault="00D33DA7">
      <w:r>
        <w:separator/>
      </w:r>
    </w:p>
  </w:footnote>
  <w:footnote w:type="continuationSeparator" w:id="0">
    <w:p w14:paraId="4EDDBCAA" w14:textId="77777777" w:rsidR="00D33DA7" w:rsidRDefault="00D33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EDA08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BD5"/>
    <w:multiLevelType w:val="hybridMultilevel"/>
    <w:tmpl w:val="EC6C6C94"/>
    <w:lvl w:ilvl="0" w:tplc="4DCC0A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B7BD3"/>
    <w:multiLevelType w:val="hybridMultilevel"/>
    <w:tmpl w:val="B7049BBA"/>
    <w:lvl w:ilvl="0" w:tplc="40FA1054">
      <w:start w:val="1"/>
      <w:numFmt w:val="decimal"/>
      <w:lvlText w:val="%1、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attachedTemplate r:id="rId1"/>
  <w:documentProtection w:edit="readOnly" w:enforcement="1" w:cryptProviderType="rsaAES" w:cryptAlgorithmClass="hash" w:cryptAlgorithmType="typeAny" w:cryptAlgorithmSid="14" w:cryptSpinCount="100000" w:hash="2++ScBEHiFgy8++E2O0hsof/OGj6hy4c1oz8O7heQ0KG5FKOD4o/FSmcFx58RkcIlETrxy/xtdTx1JF7N6Zq1A==" w:salt="XDFwVkeKBaEgKkeKTrilb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34"/>
    <w:rsid w:val="000A6C1A"/>
    <w:rsid w:val="000E2232"/>
    <w:rsid w:val="00153E5F"/>
    <w:rsid w:val="001B6A37"/>
    <w:rsid w:val="00205414"/>
    <w:rsid w:val="00223AFE"/>
    <w:rsid w:val="00235E1C"/>
    <w:rsid w:val="002A021F"/>
    <w:rsid w:val="003150B4"/>
    <w:rsid w:val="00361252"/>
    <w:rsid w:val="00452BBB"/>
    <w:rsid w:val="004A1066"/>
    <w:rsid w:val="004E1303"/>
    <w:rsid w:val="004F3C30"/>
    <w:rsid w:val="00515A66"/>
    <w:rsid w:val="005C3024"/>
    <w:rsid w:val="005F5F81"/>
    <w:rsid w:val="006655AA"/>
    <w:rsid w:val="006825CB"/>
    <w:rsid w:val="006E7238"/>
    <w:rsid w:val="00724F4C"/>
    <w:rsid w:val="00783CA7"/>
    <w:rsid w:val="007E1F5C"/>
    <w:rsid w:val="007F1903"/>
    <w:rsid w:val="008063D1"/>
    <w:rsid w:val="00851A41"/>
    <w:rsid w:val="008710F5"/>
    <w:rsid w:val="008C2057"/>
    <w:rsid w:val="00953E75"/>
    <w:rsid w:val="00977F3E"/>
    <w:rsid w:val="00997AF0"/>
    <w:rsid w:val="009A61A8"/>
    <w:rsid w:val="009C2027"/>
    <w:rsid w:val="009F4230"/>
    <w:rsid w:val="00A13301"/>
    <w:rsid w:val="00A7084B"/>
    <w:rsid w:val="00A75A9D"/>
    <w:rsid w:val="00AC55C8"/>
    <w:rsid w:val="00AF0172"/>
    <w:rsid w:val="00B02959"/>
    <w:rsid w:val="00B04A40"/>
    <w:rsid w:val="00BF43DF"/>
    <w:rsid w:val="00C05F38"/>
    <w:rsid w:val="00C75734"/>
    <w:rsid w:val="00D33DA7"/>
    <w:rsid w:val="00D93D7A"/>
    <w:rsid w:val="00DB35D8"/>
    <w:rsid w:val="00DE71D7"/>
    <w:rsid w:val="00E67485"/>
    <w:rsid w:val="00E67CBD"/>
    <w:rsid w:val="00EA5C9F"/>
    <w:rsid w:val="00EB2400"/>
    <w:rsid w:val="00EB376A"/>
    <w:rsid w:val="00EB5D96"/>
    <w:rsid w:val="00EE5E6F"/>
    <w:rsid w:val="00EF4C95"/>
    <w:rsid w:val="00F2455A"/>
    <w:rsid w:val="00F24A06"/>
    <w:rsid w:val="00F278D0"/>
    <w:rsid w:val="00F42D16"/>
    <w:rsid w:val="00F50125"/>
    <w:rsid w:val="00F7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F394"/>
  <w15:chartTrackingRefBased/>
  <w15:docId w15:val="{04D50A35-1860-4D97-B327-FBCC7E6F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h4088\Desktop\&#35745;&#32593;\&#23454;&#39564;&#25253;&#21578;&#26684;&#24335;&#65288;20210527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实验报告格式（20210527更新）.dotx</Template>
  <TotalTime>138</TotalTime>
  <Pages>1</Pages>
  <Words>151</Words>
  <Characters>863</Characters>
  <Application>Microsoft Office Word</Application>
  <DocSecurity>8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zzh4088</dc:creator>
  <cp:keywords/>
  <dc:description/>
  <cp:lastModifiedBy>郑 志豪</cp:lastModifiedBy>
  <cp:revision>39</cp:revision>
  <dcterms:created xsi:type="dcterms:W3CDTF">2021-06-09T07:05:00Z</dcterms:created>
  <dcterms:modified xsi:type="dcterms:W3CDTF">2021-06-09T09:42:00Z</dcterms:modified>
</cp:coreProperties>
</file>